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</w:tblBorders>
        <w:tblLook w:val="04A0" w:firstRow="1" w:lastRow="0" w:firstColumn="1" w:lastColumn="0" w:noHBand="0" w:noVBand="1"/>
      </w:tblPr>
      <w:tblGrid>
        <w:gridCol w:w="3164"/>
        <w:gridCol w:w="3229"/>
        <w:gridCol w:w="1513"/>
        <w:gridCol w:w="1722"/>
      </w:tblGrid>
      <w:tr w:rsidR="00F142CB" w:rsidRPr="00885E34" w14:paraId="17B6671B" w14:textId="77777777" w:rsidTr="00AC6127">
        <w:trPr>
          <w:trHeight w:val="523"/>
          <w:jc w:val="center"/>
        </w:trPr>
        <w:tc>
          <w:tcPr>
            <w:tcW w:w="9711" w:type="dxa"/>
            <w:gridSpan w:val="4"/>
            <w:vAlign w:val="center"/>
          </w:tcPr>
          <w:p w14:paraId="56DDD80E" w14:textId="43570DDB" w:rsidR="00F142CB" w:rsidRPr="008A6237" w:rsidRDefault="00F142CB" w:rsidP="00AC6127">
            <w:pPr>
              <w:rPr>
                <w:rFonts w:cs="Arial"/>
                <w:b/>
                <w:sz w:val="18"/>
                <w:szCs w:val="18"/>
              </w:rPr>
            </w:pPr>
            <w:r w:rsidRPr="008A6237">
              <w:rPr>
                <w:rFonts w:cs="Arial"/>
                <w:b/>
                <w:sz w:val="18"/>
                <w:szCs w:val="18"/>
              </w:rPr>
              <w:t xml:space="preserve">Curso: </w:t>
            </w:r>
            <w:r w:rsidR="00D00DF7">
              <w:rPr>
                <w:rFonts w:cs="Arial"/>
                <w:b/>
                <w:sz w:val="18"/>
                <w:szCs w:val="18"/>
              </w:rPr>
              <w:t>Técnico de Eletrónica, Automação e Computadores</w:t>
            </w:r>
          </w:p>
        </w:tc>
      </w:tr>
      <w:tr w:rsidR="00F142CB" w:rsidRPr="00885E34" w14:paraId="1B5C0D5F" w14:textId="77777777" w:rsidTr="00AC6127">
        <w:trPr>
          <w:trHeight w:val="523"/>
          <w:jc w:val="center"/>
        </w:trPr>
        <w:tc>
          <w:tcPr>
            <w:tcW w:w="3192" w:type="dxa"/>
            <w:vAlign w:val="center"/>
          </w:tcPr>
          <w:p w14:paraId="4B9E3E5D" w14:textId="3968AE3B" w:rsidR="00F142CB" w:rsidRPr="008A6237" w:rsidRDefault="00F142CB" w:rsidP="00AC6127">
            <w:pPr>
              <w:rPr>
                <w:rFonts w:cs="Arial"/>
                <w:b/>
                <w:sz w:val="18"/>
                <w:szCs w:val="18"/>
              </w:rPr>
            </w:pPr>
            <w:r w:rsidRPr="008A6237">
              <w:rPr>
                <w:rFonts w:cs="Arial"/>
                <w:b/>
                <w:sz w:val="18"/>
                <w:szCs w:val="18"/>
              </w:rPr>
              <w:t>Triénio de Formação:</w:t>
            </w:r>
            <w:r w:rsidR="00D00DF7">
              <w:rPr>
                <w:rFonts w:cs="Arial"/>
                <w:b/>
                <w:sz w:val="18"/>
                <w:szCs w:val="18"/>
              </w:rPr>
              <w:t xml:space="preserve"> 2019/2022</w:t>
            </w:r>
          </w:p>
        </w:tc>
        <w:tc>
          <w:tcPr>
            <w:tcW w:w="3259" w:type="dxa"/>
            <w:vAlign w:val="center"/>
          </w:tcPr>
          <w:p w14:paraId="10CB6189" w14:textId="5DEB8E2C" w:rsidR="00F142CB" w:rsidRPr="008A6237" w:rsidRDefault="00F01B84" w:rsidP="00AC6127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     </w:t>
            </w:r>
            <w:r w:rsidR="00F142CB" w:rsidRPr="008A6237">
              <w:rPr>
                <w:rFonts w:cs="Arial"/>
                <w:b/>
                <w:sz w:val="18"/>
                <w:szCs w:val="18"/>
              </w:rPr>
              <w:t xml:space="preserve">Ano </w:t>
            </w:r>
            <w:r w:rsidR="0035256B" w:rsidRPr="008A6237">
              <w:rPr>
                <w:rFonts w:cs="Arial"/>
                <w:b/>
                <w:sz w:val="18"/>
                <w:szCs w:val="18"/>
              </w:rPr>
              <w:t>letivo</w:t>
            </w:r>
            <w:r w:rsidR="00F142CB" w:rsidRPr="008A6237">
              <w:rPr>
                <w:rFonts w:cs="Arial"/>
                <w:b/>
                <w:sz w:val="18"/>
                <w:szCs w:val="18"/>
              </w:rPr>
              <w:t>:</w:t>
            </w:r>
            <w:r w:rsidR="00D00DF7">
              <w:rPr>
                <w:rFonts w:cs="Arial"/>
                <w:b/>
                <w:sz w:val="18"/>
                <w:szCs w:val="18"/>
              </w:rPr>
              <w:t xml:space="preserve"> 2021/2022</w:t>
            </w:r>
          </w:p>
        </w:tc>
        <w:tc>
          <w:tcPr>
            <w:tcW w:w="3260" w:type="dxa"/>
            <w:gridSpan w:val="2"/>
            <w:vAlign w:val="center"/>
          </w:tcPr>
          <w:p w14:paraId="65697FE3" w14:textId="0F54B0C1" w:rsidR="00F142CB" w:rsidRPr="008A6237" w:rsidRDefault="00F142CB" w:rsidP="00AC6127">
            <w:pPr>
              <w:rPr>
                <w:rFonts w:cs="Arial"/>
                <w:b/>
                <w:sz w:val="18"/>
                <w:szCs w:val="18"/>
              </w:rPr>
            </w:pPr>
            <w:r w:rsidRPr="008A6237">
              <w:rPr>
                <w:rFonts w:cs="Arial"/>
                <w:b/>
                <w:sz w:val="18"/>
                <w:szCs w:val="18"/>
              </w:rPr>
              <w:t>Data:</w:t>
            </w:r>
            <w:r w:rsidR="002F481A">
              <w:rPr>
                <w:rFonts w:cs="Arial"/>
                <w:b/>
                <w:sz w:val="18"/>
                <w:szCs w:val="18"/>
              </w:rPr>
              <w:t xml:space="preserve"> 06/05/2022</w:t>
            </w:r>
          </w:p>
        </w:tc>
      </w:tr>
      <w:tr w:rsidR="00F142CB" w:rsidRPr="00885E34" w14:paraId="46DF33C9" w14:textId="77777777" w:rsidTr="00AC6127">
        <w:trPr>
          <w:trHeight w:val="523"/>
          <w:jc w:val="center"/>
        </w:trPr>
        <w:tc>
          <w:tcPr>
            <w:tcW w:w="6451" w:type="dxa"/>
            <w:gridSpan w:val="2"/>
            <w:vAlign w:val="center"/>
          </w:tcPr>
          <w:p w14:paraId="3579AA30" w14:textId="3A55F55A" w:rsidR="00F142CB" w:rsidRPr="008A6237" w:rsidRDefault="00F142CB" w:rsidP="00AC6127">
            <w:pPr>
              <w:rPr>
                <w:rFonts w:cs="Arial"/>
                <w:b/>
                <w:sz w:val="18"/>
                <w:szCs w:val="18"/>
              </w:rPr>
            </w:pPr>
            <w:r w:rsidRPr="008A6237">
              <w:rPr>
                <w:rFonts w:cs="Arial"/>
                <w:b/>
                <w:sz w:val="18"/>
                <w:szCs w:val="18"/>
              </w:rPr>
              <w:t>Aluno:</w:t>
            </w:r>
            <w:r w:rsidR="00250EE1">
              <w:rPr>
                <w:rFonts w:cs="Arial"/>
                <w:b/>
                <w:sz w:val="18"/>
                <w:szCs w:val="18"/>
              </w:rPr>
              <w:t xml:space="preserve"> </w:t>
            </w:r>
            <w:r w:rsidR="004D6CEC" w:rsidRPr="004D6CEC">
              <w:rPr>
                <w:rFonts w:cs="Arial"/>
                <w:b/>
                <w:sz w:val="18"/>
                <w:szCs w:val="18"/>
              </w:rPr>
              <w:t>Ayres Major</w:t>
            </w:r>
          </w:p>
        </w:tc>
        <w:tc>
          <w:tcPr>
            <w:tcW w:w="1528" w:type="dxa"/>
            <w:vAlign w:val="center"/>
          </w:tcPr>
          <w:p w14:paraId="1782C184" w14:textId="6925C7D7" w:rsidR="00F142CB" w:rsidRPr="008A6237" w:rsidRDefault="00F142CB" w:rsidP="00AC6127">
            <w:pPr>
              <w:rPr>
                <w:rFonts w:cs="Arial"/>
                <w:b/>
                <w:sz w:val="18"/>
                <w:szCs w:val="18"/>
              </w:rPr>
            </w:pPr>
            <w:r w:rsidRPr="008A6237">
              <w:rPr>
                <w:rFonts w:cs="Arial"/>
                <w:b/>
                <w:sz w:val="18"/>
                <w:szCs w:val="18"/>
              </w:rPr>
              <w:t>N.º</w:t>
            </w:r>
            <w:r w:rsidR="004D6CEC">
              <w:rPr>
                <w:rFonts w:cs="Arial"/>
                <w:b/>
                <w:sz w:val="18"/>
                <w:szCs w:val="18"/>
              </w:rPr>
              <w:t xml:space="preserve"> 4</w:t>
            </w:r>
          </w:p>
        </w:tc>
        <w:tc>
          <w:tcPr>
            <w:tcW w:w="1732" w:type="dxa"/>
            <w:vAlign w:val="center"/>
          </w:tcPr>
          <w:p w14:paraId="0E46A2C6" w14:textId="27059B43" w:rsidR="00F142CB" w:rsidRPr="008A6237" w:rsidRDefault="00F142CB" w:rsidP="00AC6127">
            <w:pPr>
              <w:rPr>
                <w:rFonts w:cs="Arial"/>
                <w:b/>
                <w:sz w:val="18"/>
                <w:szCs w:val="18"/>
              </w:rPr>
            </w:pPr>
            <w:r w:rsidRPr="008A6237">
              <w:rPr>
                <w:rFonts w:cs="Arial"/>
                <w:b/>
                <w:sz w:val="18"/>
                <w:szCs w:val="18"/>
              </w:rPr>
              <w:t>Turma</w:t>
            </w:r>
            <w:r w:rsidR="00C12482" w:rsidRPr="008A6237">
              <w:rPr>
                <w:rFonts w:cs="Arial"/>
                <w:b/>
                <w:sz w:val="18"/>
                <w:szCs w:val="18"/>
              </w:rPr>
              <w:t>:</w:t>
            </w:r>
            <w:r w:rsidR="004D6CEC">
              <w:rPr>
                <w:rFonts w:cs="Arial"/>
                <w:b/>
                <w:sz w:val="18"/>
                <w:szCs w:val="18"/>
              </w:rPr>
              <w:t xml:space="preserve"> 12ºTEAC</w:t>
            </w:r>
          </w:p>
        </w:tc>
      </w:tr>
      <w:tr w:rsidR="00AC6127" w:rsidRPr="00885E34" w14:paraId="567161BB" w14:textId="77777777" w:rsidTr="00904031">
        <w:trPr>
          <w:trHeight w:val="523"/>
          <w:jc w:val="center"/>
        </w:trPr>
        <w:tc>
          <w:tcPr>
            <w:tcW w:w="9711" w:type="dxa"/>
            <w:gridSpan w:val="4"/>
            <w:vAlign w:val="center"/>
          </w:tcPr>
          <w:p w14:paraId="7BD28626" w14:textId="77777777" w:rsidR="00250EE1" w:rsidRPr="00250EE1" w:rsidRDefault="00AC6127" w:rsidP="00AC6127">
            <w:pPr>
              <w:rPr>
                <w:rFonts w:cs="Arial"/>
                <w:b/>
                <w:color w:val="808080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Tema da Prova de Aptidão Profissional: </w:t>
            </w:r>
          </w:p>
        </w:tc>
      </w:tr>
      <w:tr w:rsidR="00250EE1" w:rsidRPr="00885E34" w14:paraId="7C91ABAB" w14:textId="77777777" w:rsidTr="00904031">
        <w:trPr>
          <w:trHeight w:val="523"/>
          <w:jc w:val="center"/>
        </w:trPr>
        <w:tc>
          <w:tcPr>
            <w:tcW w:w="9711" w:type="dxa"/>
            <w:gridSpan w:val="4"/>
            <w:vAlign w:val="center"/>
          </w:tcPr>
          <w:p w14:paraId="56BF1B93" w14:textId="4E5183E2" w:rsidR="00250EE1" w:rsidRDefault="00250EE1" w:rsidP="00AC6127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Professor Orientador: </w:t>
            </w:r>
            <w:r w:rsidR="004D6CEC">
              <w:rPr>
                <w:rFonts w:cs="Arial"/>
                <w:b/>
                <w:sz w:val="18"/>
                <w:szCs w:val="18"/>
              </w:rPr>
              <w:t>Hugo António</w:t>
            </w:r>
          </w:p>
        </w:tc>
      </w:tr>
    </w:tbl>
    <w:p w14:paraId="7B73B415" w14:textId="77777777" w:rsidR="00C52114" w:rsidRPr="00250EE1" w:rsidRDefault="00C52114" w:rsidP="00250EE1">
      <w:pPr>
        <w:tabs>
          <w:tab w:val="left" w:leader="hyphen" w:pos="284"/>
          <w:tab w:val="right" w:leader="hyphen" w:pos="10206"/>
        </w:tabs>
        <w:jc w:val="both"/>
        <w:rPr>
          <w:sz w:val="16"/>
          <w:szCs w:val="16"/>
        </w:rPr>
      </w:pPr>
    </w:p>
    <w:p w14:paraId="20D0784D" w14:textId="77777777" w:rsidR="00AC6127" w:rsidRPr="00250EE1" w:rsidRDefault="00AC6127" w:rsidP="002B324E">
      <w:pPr>
        <w:tabs>
          <w:tab w:val="left" w:pos="7905"/>
        </w:tabs>
        <w:jc w:val="both"/>
        <w:rPr>
          <w:sz w:val="16"/>
          <w:szCs w:val="16"/>
        </w:rPr>
      </w:pPr>
    </w:p>
    <w:p w14:paraId="78A3E063" w14:textId="77777777" w:rsidR="00073EBA" w:rsidRDefault="00073EBA" w:rsidP="00073EBA">
      <w:pPr>
        <w:tabs>
          <w:tab w:val="left" w:leader="hyphen" w:pos="284"/>
          <w:tab w:val="right" w:leader="hyphen" w:pos="10206"/>
        </w:tabs>
        <w:jc w:val="center"/>
        <w:rPr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6292"/>
        <w:gridCol w:w="1151"/>
        <w:gridCol w:w="1152"/>
        <w:gridCol w:w="1152"/>
      </w:tblGrid>
      <w:tr w:rsidR="00BD215A" w:rsidRPr="00BD20AF" w14:paraId="6F452CCF" w14:textId="77777777" w:rsidTr="004001EB">
        <w:trPr>
          <w:trHeight w:val="345"/>
          <w:jc w:val="center"/>
        </w:trPr>
        <w:tc>
          <w:tcPr>
            <w:tcW w:w="6292" w:type="dxa"/>
            <w:tcBorders>
              <w:bottom w:val="single" w:sz="4" w:space="0" w:color="808080"/>
            </w:tcBorders>
            <w:shd w:val="clear" w:color="auto" w:fill="F2F2F2"/>
            <w:vAlign w:val="center"/>
          </w:tcPr>
          <w:p w14:paraId="41E41B91" w14:textId="77777777" w:rsidR="00BD215A" w:rsidRPr="004001EB" w:rsidRDefault="00BD215A" w:rsidP="004001EB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b/>
                <w:sz w:val="16"/>
                <w:szCs w:val="16"/>
              </w:rPr>
            </w:pPr>
            <w:r w:rsidRPr="004001EB">
              <w:rPr>
                <w:b/>
                <w:sz w:val="16"/>
                <w:szCs w:val="16"/>
              </w:rPr>
              <w:t xml:space="preserve">Parâmetros a considerar na </w:t>
            </w:r>
            <w:r w:rsidR="0035256B" w:rsidRPr="004001EB">
              <w:rPr>
                <w:b/>
                <w:sz w:val="16"/>
                <w:szCs w:val="16"/>
              </w:rPr>
              <w:t>autoavaliação</w:t>
            </w:r>
            <w:r w:rsidRPr="004001EB">
              <w:rPr>
                <w:b/>
                <w:sz w:val="16"/>
                <w:szCs w:val="16"/>
              </w:rPr>
              <w:t xml:space="preserve"> formativa</w:t>
            </w:r>
          </w:p>
        </w:tc>
        <w:tc>
          <w:tcPr>
            <w:tcW w:w="1151" w:type="dxa"/>
            <w:shd w:val="clear" w:color="auto" w:fill="F2F2F2"/>
            <w:vAlign w:val="center"/>
          </w:tcPr>
          <w:p w14:paraId="67026F34" w14:textId="77777777" w:rsidR="00BD215A" w:rsidRPr="004001EB" w:rsidRDefault="00BD215A" w:rsidP="004001EB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b/>
                <w:sz w:val="16"/>
                <w:szCs w:val="16"/>
              </w:rPr>
            </w:pPr>
            <w:r w:rsidRPr="004001EB">
              <w:rPr>
                <w:b/>
                <w:sz w:val="16"/>
                <w:szCs w:val="16"/>
              </w:rPr>
              <w:t>Sem dificuldades</w:t>
            </w:r>
          </w:p>
        </w:tc>
        <w:tc>
          <w:tcPr>
            <w:tcW w:w="1152" w:type="dxa"/>
            <w:shd w:val="clear" w:color="auto" w:fill="F2F2F2"/>
            <w:vAlign w:val="center"/>
          </w:tcPr>
          <w:p w14:paraId="6370FC73" w14:textId="77777777" w:rsidR="00BD215A" w:rsidRPr="004001EB" w:rsidRDefault="00BD215A" w:rsidP="004001EB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b/>
                <w:sz w:val="16"/>
                <w:szCs w:val="16"/>
              </w:rPr>
            </w:pPr>
            <w:r w:rsidRPr="004001EB">
              <w:rPr>
                <w:b/>
                <w:sz w:val="16"/>
                <w:szCs w:val="16"/>
              </w:rPr>
              <w:t>Algumas dificuldades</w:t>
            </w:r>
          </w:p>
        </w:tc>
        <w:tc>
          <w:tcPr>
            <w:tcW w:w="1152" w:type="dxa"/>
            <w:shd w:val="clear" w:color="auto" w:fill="F2F2F2"/>
            <w:vAlign w:val="center"/>
          </w:tcPr>
          <w:p w14:paraId="0091AA76" w14:textId="77777777" w:rsidR="00BD215A" w:rsidRPr="004001EB" w:rsidRDefault="00BD215A" w:rsidP="004001EB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b/>
                <w:sz w:val="16"/>
                <w:szCs w:val="16"/>
              </w:rPr>
            </w:pPr>
            <w:r w:rsidRPr="004001EB">
              <w:rPr>
                <w:b/>
                <w:sz w:val="16"/>
                <w:szCs w:val="16"/>
              </w:rPr>
              <w:t>Com dificuldades</w:t>
            </w:r>
          </w:p>
        </w:tc>
      </w:tr>
      <w:tr w:rsidR="00BD215A" w:rsidRPr="00BD20AF" w14:paraId="27375255" w14:textId="77777777" w:rsidTr="004001EB">
        <w:trPr>
          <w:trHeight w:val="287"/>
          <w:jc w:val="center"/>
        </w:trPr>
        <w:tc>
          <w:tcPr>
            <w:tcW w:w="6292" w:type="dxa"/>
            <w:tcBorders>
              <w:top w:val="dotted" w:sz="4" w:space="0" w:color="A6A6A6"/>
              <w:bottom w:val="dotted" w:sz="4" w:space="0" w:color="A6A6A6"/>
            </w:tcBorders>
            <w:vAlign w:val="center"/>
          </w:tcPr>
          <w:p w14:paraId="4BD4E707" w14:textId="77777777" w:rsidR="00BD215A" w:rsidRPr="004001EB" w:rsidRDefault="00BD215A" w:rsidP="004001EB"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6"/>
                <w:szCs w:val="16"/>
              </w:rPr>
            </w:pPr>
            <w:r w:rsidRPr="004001EB">
              <w:rPr>
                <w:color w:val="808080"/>
                <w:sz w:val="16"/>
                <w:szCs w:val="16"/>
              </w:rPr>
              <w:t xml:space="preserve">Planificação das tarefas e das </w:t>
            </w:r>
            <w:r w:rsidR="0035256B" w:rsidRPr="004001EB">
              <w:rPr>
                <w:color w:val="808080"/>
                <w:sz w:val="16"/>
                <w:szCs w:val="16"/>
              </w:rPr>
              <w:t>atividades</w:t>
            </w:r>
            <w:r w:rsidRPr="004001EB">
              <w:rPr>
                <w:color w:val="808080"/>
                <w:sz w:val="16"/>
                <w:szCs w:val="16"/>
              </w:rPr>
              <w:t xml:space="preserve"> a desenvolver</w:t>
            </w:r>
          </w:p>
        </w:tc>
        <w:tc>
          <w:tcPr>
            <w:tcW w:w="1151" w:type="dxa"/>
            <w:tcBorders>
              <w:bottom w:val="dotted" w:sz="4" w:space="0" w:color="A6A6A6"/>
            </w:tcBorders>
            <w:shd w:val="clear" w:color="auto" w:fill="auto"/>
            <w:vAlign w:val="center"/>
          </w:tcPr>
          <w:p w14:paraId="41AFD73A" w14:textId="283D5456" w:rsidR="00BD215A" w:rsidRPr="004001EB" w:rsidRDefault="004D6CEC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X</w:t>
            </w:r>
          </w:p>
        </w:tc>
        <w:tc>
          <w:tcPr>
            <w:tcW w:w="1152" w:type="dxa"/>
            <w:tcBorders>
              <w:bottom w:val="dotted" w:sz="4" w:space="0" w:color="A6A6A6"/>
            </w:tcBorders>
            <w:shd w:val="clear" w:color="auto" w:fill="auto"/>
            <w:vAlign w:val="center"/>
          </w:tcPr>
          <w:p w14:paraId="11E0A430" w14:textId="77777777" w:rsidR="00BD215A" w:rsidRPr="004001EB" w:rsidRDefault="00BD215A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152" w:type="dxa"/>
            <w:tcBorders>
              <w:bottom w:val="dotted" w:sz="4" w:space="0" w:color="A6A6A6"/>
            </w:tcBorders>
            <w:shd w:val="clear" w:color="auto" w:fill="auto"/>
            <w:vAlign w:val="center"/>
          </w:tcPr>
          <w:p w14:paraId="7207904A" w14:textId="77777777" w:rsidR="00BD215A" w:rsidRPr="004001EB" w:rsidRDefault="00BD215A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</w:tr>
      <w:tr w:rsidR="00BD215A" w:rsidRPr="00BD20AF" w14:paraId="38E9D607" w14:textId="77777777" w:rsidTr="004001EB">
        <w:trPr>
          <w:trHeight w:val="287"/>
          <w:jc w:val="center"/>
        </w:trPr>
        <w:tc>
          <w:tcPr>
            <w:tcW w:w="6292" w:type="dxa"/>
            <w:tcBorders>
              <w:top w:val="dotted" w:sz="4" w:space="0" w:color="A6A6A6"/>
              <w:bottom w:val="dotted" w:sz="4" w:space="0" w:color="A6A6A6"/>
            </w:tcBorders>
            <w:vAlign w:val="center"/>
          </w:tcPr>
          <w:p w14:paraId="105E4CA4" w14:textId="77777777" w:rsidR="00BD215A" w:rsidRPr="004001EB" w:rsidRDefault="00BD215A" w:rsidP="004001EB"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6"/>
                <w:szCs w:val="16"/>
              </w:rPr>
            </w:pPr>
            <w:r w:rsidRPr="004001EB">
              <w:rPr>
                <w:color w:val="808080"/>
                <w:sz w:val="16"/>
                <w:szCs w:val="16"/>
              </w:rPr>
              <w:t>Comunicação escrita e oral</w:t>
            </w:r>
          </w:p>
        </w:tc>
        <w:tc>
          <w:tcPr>
            <w:tcW w:w="1151" w:type="dxa"/>
            <w:tcBorders>
              <w:top w:val="dotted" w:sz="4" w:space="0" w:color="A6A6A6"/>
              <w:bottom w:val="dotted" w:sz="4" w:space="0" w:color="A6A6A6"/>
            </w:tcBorders>
            <w:shd w:val="clear" w:color="auto" w:fill="auto"/>
            <w:vAlign w:val="center"/>
          </w:tcPr>
          <w:p w14:paraId="0CAEE72E" w14:textId="77777777" w:rsidR="00BD215A" w:rsidRPr="004001EB" w:rsidRDefault="00BD215A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tted" w:sz="4" w:space="0" w:color="A6A6A6"/>
              <w:bottom w:val="dotted" w:sz="4" w:space="0" w:color="A6A6A6"/>
            </w:tcBorders>
            <w:shd w:val="clear" w:color="auto" w:fill="auto"/>
            <w:vAlign w:val="center"/>
          </w:tcPr>
          <w:p w14:paraId="2CE77AA5" w14:textId="53D93BE9" w:rsidR="00BD215A" w:rsidRPr="004001EB" w:rsidRDefault="004D6CEC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X</w:t>
            </w:r>
          </w:p>
        </w:tc>
        <w:tc>
          <w:tcPr>
            <w:tcW w:w="1152" w:type="dxa"/>
            <w:tcBorders>
              <w:top w:val="dotted" w:sz="4" w:space="0" w:color="A6A6A6"/>
              <w:bottom w:val="dotted" w:sz="4" w:space="0" w:color="A6A6A6"/>
            </w:tcBorders>
            <w:shd w:val="clear" w:color="auto" w:fill="auto"/>
            <w:vAlign w:val="center"/>
          </w:tcPr>
          <w:p w14:paraId="4758E8DA" w14:textId="77777777" w:rsidR="00BD215A" w:rsidRPr="004001EB" w:rsidRDefault="00BD215A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</w:tr>
      <w:tr w:rsidR="00BD215A" w:rsidRPr="00BD20AF" w14:paraId="43B808DF" w14:textId="77777777" w:rsidTr="004001EB">
        <w:trPr>
          <w:trHeight w:val="287"/>
          <w:jc w:val="center"/>
        </w:trPr>
        <w:tc>
          <w:tcPr>
            <w:tcW w:w="6292" w:type="dxa"/>
            <w:tcBorders>
              <w:top w:val="dotted" w:sz="4" w:space="0" w:color="A6A6A6"/>
              <w:bottom w:val="dotted" w:sz="4" w:space="0" w:color="A6A6A6"/>
            </w:tcBorders>
            <w:vAlign w:val="center"/>
          </w:tcPr>
          <w:p w14:paraId="7DC4946B" w14:textId="77777777" w:rsidR="00BD215A" w:rsidRPr="004001EB" w:rsidRDefault="00BD215A" w:rsidP="004001EB"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6"/>
                <w:szCs w:val="16"/>
              </w:rPr>
            </w:pPr>
            <w:r w:rsidRPr="004001EB">
              <w:rPr>
                <w:color w:val="808080"/>
                <w:sz w:val="16"/>
                <w:szCs w:val="16"/>
              </w:rPr>
              <w:t>Motivação empenho e autonomia</w:t>
            </w:r>
          </w:p>
        </w:tc>
        <w:tc>
          <w:tcPr>
            <w:tcW w:w="1151" w:type="dxa"/>
            <w:tcBorders>
              <w:top w:val="dotted" w:sz="4" w:space="0" w:color="A6A6A6"/>
              <w:bottom w:val="dotted" w:sz="4" w:space="0" w:color="A6A6A6"/>
            </w:tcBorders>
            <w:shd w:val="clear" w:color="auto" w:fill="auto"/>
            <w:vAlign w:val="center"/>
          </w:tcPr>
          <w:p w14:paraId="797ED0D1" w14:textId="4FDC3D39" w:rsidR="00BD215A" w:rsidRPr="004001EB" w:rsidRDefault="004D6CEC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X</w:t>
            </w:r>
          </w:p>
        </w:tc>
        <w:tc>
          <w:tcPr>
            <w:tcW w:w="1152" w:type="dxa"/>
            <w:tcBorders>
              <w:top w:val="dotted" w:sz="4" w:space="0" w:color="A6A6A6"/>
              <w:bottom w:val="dotted" w:sz="4" w:space="0" w:color="A6A6A6"/>
            </w:tcBorders>
            <w:shd w:val="clear" w:color="auto" w:fill="auto"/>
            <w:vAlign w:val="center"/>
          </w:tcPr>
          <w:p w14:paraId="111DDD30" w14:textId="77777777" w:rsidR="00BD215A" w:rsidRPr="004001EB" w:rsidRDefault="00BD215A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tted" w:sz="4" w:space="0" w:color="A6A6A6"/>
              <w:bottom w:val="dotted" w:sz="4" w:space="0" w:color="A6A6A6"/>
            </w:tcBorders>
            <w:shd w:val="clear" w:color="auto" w:fill="auto"/>
            <w:vAlign w:val="center"/>
          </w:tcPr>
          <w:p w14:paraId="41BB2645" w14:textId="77777777" w:rsidR="00BD215A" w:rsidRPr="004001EB" w:rsidRDefault="00BD215A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</w:tr>
      <w:tr w:rsidR="00BD215A" w:rsidRPr="00BD20AF" w14:paraId="74B61457" w14:textId="77777777" w:rsidTr="004001EB">
        <w:trPr>
          <w:trHeight w:val="287"/>
          <w:jc w:val="center"/>
        </w:trPr>
        <w:tc>
          <w:tcPr>
            <w:tcW w:w="6292" w:type="dxa"/>
            <w:tcBorders>
              <w:top w:val="dotted" w:sz="4" w:space="0" w:color="A6A6A6"/>
              <w:bottom w:val="dotted" w:sz="4" w:space="0" w:color="A6A6A6"/>
            </w:tcBorders>
            <w:vAlign w:val="center"/>
          </w:tcPr>
          <w:p w14:paraId="06392AC2" w14:textId="77777777" w:rsidR="00BD215A" w:rsidRPr="004001EB" w:rsidRDefault="00BD215A" w:rsidP="004001EB"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6"/>
                <w:szCs w:val="16"/>
              </w:rPr>
            </w:pPr>
            <w:r w:rsidRPr="004001EB">
              <w:rPr>
                <w:color w:val="808080"/>
                <w:sz w:val="16"/>
                <w:szCs w:val="16"/>
              </w:rPr>
              <w:t>Gestão do tempo e cumprimento da calendarização proposta</w:t>
            </w:r>
          </w:p>
        </w:tc>
        <w:tc>
          <w:tcPr>
            <w:tcW w:w="1151" w:type="dxa"/>
            <w:tcBorders>
              <w:top w:val="dotted" w:sz="4" w:space="0" w:color="A6A6A6"/>
              <w:bottom w:val="dotted" w:sz="4" w:space="0" w:color="A6A6A6"/>
            </w:tcBorders>
            <w:shd w:val="clear" w:color="auto" w:fill="auto"/>
            <w:vAlign w:val="center"/>
          </w:tcPr>
          <w:p w14:paraId="5A29FC7D" w14:textId="77777777" w:rsidR="00BD215A" w:rsidRPr="004001EB" w:rsidRDefault="00BD215A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tted" w:sz="4" w:space="0" w:color="A6A6A6"/>
              <w:bottom w:val="dotted" w:sz="4" w:space="0" w:color="A6A6A6"/>
            </w:tcBorders>
            <w:shd w:val="clear" w:color="auto" w:fill="auto"/>
            <w:vAlign w:val="center"/>
          </w:tcPr>
          <w:p w14:paraId="17C8211A" w14:textId="7468B530" w:rsidR="00BD215A" w:rsidRPr="004001EB" w:rsidRDefault="00BD215A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tted" w:sz="4" w:space="0" w:color="A6A6A6"/>
              <w:bottom w:val="dotted" w:sz="4" w:space="0" w:color="A6A6A6"/>
            </w:tcBorders>
            <w:shd w:val="clear" w:color="auto" w:fill="auto"/>
            <w:vAlign w:val="center"/>
          </w:tcPr>
          <w:p w14:paraId="73AAA62D" w14:textId="6FFBF782" w:rsidR="00BD215A" w:rsidRPr="004001EB" w:rsidRDefault="00CE2FE1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X</w:t>
            </w:r>
          </w:p>
        </w:tc>
      </w:tr>
      <w:tr w:rsidR="00BD215A" w:rsidRPr="00BD20AF" w14:paraId="636B7561" w14:textId="77777777" w:rsidTr="004001EB">
        <w:trPr>
          <w:trHeight w:val="287"/>
          <w:jc w:val="center"/>
        </w:trPr>
        <w:tc>
          <w:tcPr>
            <w:tcW w:w="6292" w:type="dxa"/>
            <w:tcBorders>
              <w:top w:val="dotted" w:sz="4" w:space="0" w:color="A6A6A6"/>
              <w:bottom w:val="dotted" w:sz="4" w:space="0" w:color="A6A6A6"/>
            </w:tcBorders>
            <w:vAlign w:val="center"/>
          </w:tcPr>
          <w:p w14:paraId="08374186" w14:textId="77777777" w:rsidR="00BD215A" w:rsidRPr="004001EB" w:rsidRDefault="00BD215A" w:rsidP="004001EB"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6"/>
                <w:szCs w:val="16"/>
              </w:rPr>
            </w:pPr>
            <w:r w:rsidRPr="004001EB">
              <w:rPr>
                <w:color w:val="808080"/>
                <w:sz w:val="16"/>
                <w:szCs w:val="16"/>
              </w:rPr>
              <w:t>Espírito de equipa</w:t>
            </w:r>
          </w:p>
        </w:tc>
        <w:tc>
          <w:tcPr>
            <w:tcW w:w="1151" w:type="dxa"/>
            <w:tcBorders>
              <w:top w:val="dotted" w:sz="4" w:space="0" w:color="A6A6A6"/>
              <w:bottom w:val="dotted" w:sz="4" w:space="0" w:color="A6A6A6"/>
            </w:tcBorders>
            <w:shd w:val="clear" w:color="auto" w:fill="auto"/>
            <w:vAlign w:val="center"/>
          </w:tcPr>
          <w:p w14:paraId="4AD96528" w14:textId="71014B04" w:rsidR="00BD215A" w:rsidRPr="004001EB" w:rsidRDefault="004D6CEC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X</w:t>
            </w:r>
          </w:p>
        </w:tc>
        <w:tc>
          <w:tcPr>
            <w:tcW w:w="1152" w:type="dxa"/>
            <w:tcBorders>
              <w:top w:val="dotted" w:sz="4" w:space="0" w:color="A6A6A6"/>
              <w:bottom w:val="dotted" w:sz="4" w:space="0" w:color="A6A6A6"/>
            </w:tcBorders>
            <w:shd w:val="clear" w:color="auto" w:fill="auto"/>
            <w:vAlign w:val="center"/>
          </w:tcPr>
          <w:p w14:paraId="110A8135" w14:textId="77777777" w:rsidR="00BD215A" w:rsidRPr="004001EB" w:rsidRDefault="00BD215A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tted" w:sz="4" w:space="0" w:color="A6A6A6"/>
              <w:bottom w:val="dotted" w:sz="4" w:space="0" w:color="A6A6A6"/>
            </w:tcBorders>
            <w:shd w:val="clear" w:color="auto" w:fill="auto"/>
            <w:vAlign w:val="center"/>
          </w:tcPr>
          <w:p w14:paraId="5B0B8147" w14:textId="77777777" w:rsidR="00BD215A" w:rsidRPr="004001EB" w:rsidRDefault="00BD215A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</w:tr>
      <w:tr w:rsidR="00BD215A" w:rsidRPr="00BD20AF" w14:paraId="71052294" w14:textId="77777777" w:rsidTr="004001EB">
        <w:trPr>
          <w:trHeight w:val="287"/>
          <w:jc w:val="center"/>
        </w:trPr>
        <w:tc>
          <w:tcPr>
            <w:tcW w:w="6292" w:type="dxa"/>
            <w:tcBorders>
              <w:top w:val="dotted" w:sz="4" w:space="0" w:color="A6A6A6"/>
              <w:bottom w:val="dotted" w:sz="4" w:space="0" w:color="A6A6A6"/>
            </w:tcBorders>
            <w:vAlign w:val="center"/>
          </w:tcPr>
          <w:p w14:paraId="2C82FC5B" w14:textId="77777777" w:rsidR="00BD215A" w:rsidRPr="004001EB" w:rsidRDefault="00BD215A" w:rsidP="004001EB"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6"/>
                <w:szCs w:val="16"/>
              </w:rPr>
            </w:pPr>
            <w:r w:rsidRPr="004001EB">
              <w:rPr>
                <w:color w:val="808080"/>
                <w:sz w:val="16"/>
                <w:szCs w:val="16"/>
              </w:rPr>
              <w:t>Iniciativa na solicitação de auxílio pedagógico</w:t>
            </w:r>
          </w:p>
        </w:tc>
        <w:tc>
          <w:tcPr>
            <w:tcW w:w="1151" w:type="dxa"/>
            <w:tcBorders>
              <w:top w:val="dotted" w:sz="4" w:space="0" w:color="A6A6A6"/>
              <w:bottom w:val="dotted" w:sz="4" w:space="0" w:color="A6A6A6"/>
            </w:tcBorders>
            <w:shd w:val="clear" w:color="auto" w:fill="auto"/>
            <w:vAlign w:val="center"/>
          </w:tcPr>
          <w:p w14:paraId="3817FB09" w14:textId="59A7D761" w:rsidR="00BD215A" w:rsidRPr="004001EB" w:rsidRDefault="004D6CEC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X</w:t>
            </w:r>
          </w:p>
        </w:tc>
        <w:tc>
          <w:tcPr>
            <w:tcW w:w="1152" w:type="dxa"/>
            <w:tcBorders>
              <w:top w:val="dotted" w:sz="4" w:space="0" w:color="A6A6A6"/>
              <w:bottom w:val="dotted" w:sz="4" w:space="0" w:color="A6A6A6"/>
            </w:tcBorders>
            <w:shd w:val="clear" w:color="auto" w:fill="auto"/>
            <w:vAlign w:val="center"/>
          </w:tcPr>
          <w:p w14:paraId="0B066928" w14:textId="77777777" w:rsidR="00BD215A" w:rsidRPr="004001EB" w:rsidRDefault="00BD215A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tted" w:sz="4" w:space="0" w:color="A6A6A6"/>
              <w:bottom w:val="dotted" w:sz="4" w:space="0" w:color="A6A6A6"/>
            </w:tcBorders>
            <w:shd w:val="clear" w:color="auto" w:fill="auto"/>
            <w:vAlign w:val="center"/>
          </w:tcPr>
          <w:p w14:paraId="0FFCD1B1" w14:textId="77777777" w:rsidR="00BD215A" w:rsidRPr="004001EB" w:rsidRDefault="00BD215A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</w:tr>
      <w:tr w:rsidR="00BD215A" w:rsidRPr="00BD20AF" w14:paraId="485D66C5" w14:textId="77777777" w:rsidTr="004001EB">
        <w:trPr>
          <w:trHeight w:val="287"/>
          <w:jc w:val="center"/>
        </w:trPr>
        <w:tc>
          <w:tcPr>
            <w:tcW w:w="6292" w:type="dxa"/>
            <w:tcBorders>
              <w:top w:val="dotted" w:sz="4" w:space="0" w:color="A6A6A6"/>
              <w:bottom w:val="dotted" w:sz="4" w:space="0" w:color="A6A6A6"/>
            </w:tcBorders>
            <w:vAlign w:val="center"/>
          </w:tcPr>
          <w:p w14:paraId="6D0C7934" w14:textId="77777777" w:rsidR="00BD215A" w:rsidRPr="004001EB" w:rsidRDefault="00BD215A" w:rsidP="004001EB"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6"/>
                <w:szCs w:val="16"/>
              </w:rPr>
            </w:pPr>
            <w:r w:rsidRPr="004001EB">
              <w:rPr>
                <w:color w:val="808080"/>
                <w:sz w:val="16"/>
                <w:szCs w:val="16"/>
              </w:rPr>
              <w:t>Criatividade e inovação</w:t>
            </w:r>
          </w:p>
        </w:tc>
        <w:tc>
          <w:tcPr>
            <w:tcW w:w="1151" w:type="dxa"/>
            <w:tcBorders>
              <w:top w:val="dotted" w:sz="4" w:space="0" w:color="A6A6A6"/>
              <w:bottom w:val="dotted" w:sz="4" w:space="0" w:color="A6A6A6"/>
            </w:tcBorders>
            <w:shd w:val="clear" w:color="auto" w:fill="auto"/>
            <w:vAlign w:val="center"/>
          </w:tcPr>
          <w:p w14:paraId="1292C065" w14:textId="16FE990E" w:rsidR="00BD215A" w:rsidRPr="004001EB" w:rsidRDefault="004D6CEC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X</w:t>
            </w:r>
          </w:p>
        </w:tc>
        <w:tc>
          <w:tcPr>
            <w:tcW w:w="1152" w:type="dxa"/>
            <w:tcBorders>
              <w:top w:val="dotted" w:sz="4" w:space="0" w:color="A6A6A6"/>
              <w:bottom w:val="dotted" w:sz="4" w:space="0" w:color="A6A6A6"/>
            </w:tcBorders>
            <w:shd w:val="clear" w:color="auto" w:fill="auto"/>
            <w:vAlign w:val="center"/>
          </w:tcPr>
          <w:p w14:paraId="22EBA9F3" w14:textId="77777777" w:rsidR="00BD215A" w:rsidRPr="004001EB" w:rsidRDefault="00BD215A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tted" w:sz="4" w:space="0" w:color="A6A6A6"/>
              <w:bottom w:val="dotted" w:sz="4" w:space="0" w:color="A6A6A6"/>
            </w:tcBorders>
            <w:shd w:val="clear" w:color="auto" w:fill="auto"/>
            <w:vAlign w:val="center"/>
          </w:tcPr>
          <w:p w14:paraId="45E39F27" w14:textId="77777777" w:rsidR="00BD215A" w:rsidRPr="004001EB" w:rsidRDefault="00BD215A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</w:tr>
      <w:tr w:rsidR="00BD215A" w:rsidRPr="00BD20AF" w14:paraId="4B4517A2" w14:textId="77777777" w:rsidTr="004001EB">
        <w:trPr>
          <w:trHeight w:val="287"/>
          <w:jc w:val="center"/>
        </w:trPr>
        <w:tc>
          <w:tcPr>
            <w:tcW w:w="6292" w:type="dxa"/>
            <w:tcBorders>
              <w:top w:val="dotted" w:sz="4" w:space="0" w:color="A6A6A6"/>
              <w:bottom w:val="dotted" w:sz="4" w:space="0" w:color="A6A6A6"/>
            </w:tcBorders>
            <w:vAlign w:val="center"/>
          </w:tcPr>
          <w:p w14:paraId="423C77F8" w14:textId="77777777" w:rsidR="00BD215A" w:rsidRPr="004001EB" w:rsidRDefault="00BD215A" w:rsidP="004001EB"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6"/>
                <w:szCs w:val="16"/>
              </w:rPr>
            </w:pPr>
            <w:r w:rsidRPr="004001EB">
              <w:rPr>
                <w:color w:val="808080"/>
                <w:sz w:val="16"/>
                <w:szCs w:val="16"/>
              </w:rPr>
              <w:t>Bibliografia apresentada</w:t>
            </w:r>
          </w:p>
        </w:tc>
        <w:tc>
          <w:tcPr>
            <w:tcW w:w="1151" w:type="dxa"/>
            <w:tcBorders>
              <w:top w:val="dotted" w:sz="4" w:space="0" w:color="A6A6A6"/>
              <w:bottom w:val="dotted" w:sz="4" w:space="0" w:color="A6A6A6"/>
            </w:tcBorders>
            <w:shd w:val="clear" w:color="auto" w:fill="auto"/>
            <w:vAlign w:val="center"/>
          </w:tcPr>
          <w:p w14:paraId="24D34E38" w14:textId="19721AFD" w:rsidR="00BD215A" w:rsidRPr="004001EB" w:rsidRDefault="00BD215A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tted" w:sz="4" w:space="0" w:color="A6A6A6"/>
              <w:bottom w:val="dotted" w:sz="4" w:space="0" w:color="A6A6A6"/>
            </w:tcBorders>
            <w:shd w:val="clear" w:color="auto" w:fill="auto"/>
            <w:vAlign w:val="center"/>
          </w:tcPr>
          <w:p w14:paraId="596C8E1D" w14:textId="498225DD" w:rsidR="00BD215A" w:rsidRPr="004001EB" w:rsidRDefault="004D6CEC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X</w:t>
            </w:r>
          </w:p>
        </w:tc>
        <w:tc>
          <w:tcPr>
            <w:tcW w:w="1152" w:type="dxa"/>
            <w:tcBorders>
              <w:top w:val="dotted" w:sz="4" w:space="0" w:color="A6A6A6"/>
              <w:bottom w:val="dotted" w:sz="4" w:space="0" w:color="A6A6A6"/>
            </w:tcBorders>
            <w:shd w:val="clear" w:color="auto" w:fill="auto"/>
            <w:vAlign w:val="center"/>
          </w:tcPr>
          <w:p w14:paraId="3494CB39" w14:textId="77777777" w:rsidR="00BD215A" w:rsidRPr="004001EB" w:rsidRDefault="00BD215A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</w:tr>
      <w:tr w:rsidR="001E1972" w:rsidRPr="00BD20AF" w14:paraId="101D1F7E" w14:textId="77777777" w:rsidTr="004001EB">
        <w:trPr>
          <w:trHeight w:val="287"/>
          <w:jc w:val="center"/>
        </w:trPr>
        <w:tc>
          <w:tcPr>
            <w:tcW w:w="6292" w:type="dxa"/>
            <w:tcBorders>
              <w:top w:val="dotted" w:sz="4" w:space="0" w:color="A6A6A6"/>
              <w:bottom w:val="dotted" w:sz="4" w:space="0" w:color="A6A6A6"/>
            </w:tcBorders>
            <w:vAlign w:val="center"/>
          </w:tcPr>
          <w:p w14:paraId="34A87818" w14:textId="77777777" w:rsidR="001E1972" w:rsidRPr="004001EB" w:rsidRDefault="001E1972" w:rsidP="004001EB"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6"/>
                <w:szCs w:val="16"/>
              </w:rPr>
            </w:pPr>
            <w:r w:rsidRPr="004001EB">
              <w:rPr>
                <w:color w:val="808080"/>
                <w:sz w:val="16"/>
                <w:szCs w:val="16"/>
              </w:rPr>
              <w:t>Organização do trabalho</w:t>
            </w:r>
          </w:p>
        </w:tc>
        <w:tc>
          <w:tcPr>
            <w:tcW w:w="1151" w:type="dxa"/>
            <w:tcBorders>
              <w:top w:val="dotted" w:sz="4" w:space="0" w:color="A6A6A6"/>
              <w:bottom w:val="dotted" w:sz="4" w:space="0" w:color="A6A6A6"/>
            </w:tcBorders>
            <w:shd w:val="clear" w:color="auto" w:fill="auto"/>
            <w:vAlign w:val="center"/>
          </w:tcPr>
          <w:p w14:paraId="3E140D2E" w14:textId="4EAB3737" w:rsidR="001E1972" w:rsidRPr="004001EB" w:rsidRDefault="004D6CEC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X</w:t>
            </w:r>
          </w:p>
        </w:tc>
        <w:tc>
          <w:tcPr>
            <w:tcW w:w="1152" w:type="dxa"/>
            <w:tcBorders>
              <w:top w:val="dotted" w:sz="4" w:space="0" w:color="A6A6A6"/>
              <w:bottom w:val="dotted" w:sz="4" w:space="0" w:color="A6A6A6"/>
            </w:tcBorders>
            <w:shd w:val="clear" w:color="auto" w:fill="auto"/>
            <w:vAlign w:val="center"/>
          </w:tcPr>
          <w:p w14:paraId="224A7D19" w14:textId="77777777" w:rsidR="001E1972" w:rsidRPr="004001EB" w:rsidRDefault="001E1972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tted" w:sz="4" w:space="0" w:color="A6A6A6"/>
              <w:bottom w:val="dotted" w:sz="4" w:space="0" w:color="A6A6A6"/>
            </w:tcBorders>
            <w:shd w:val="clear" w:color="auto" w:fill="auto"/>
            <w:vAlign w:val="center"/>
          </w:tcPr>
          <w:p w14:paraId="1EADE454" w14:textId="77777777" w:rsidR="001E1972" w:rsidRPr="004001EB" w:rsidRDefault="001E1972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</w:tr>
      <w:tr w:rsidR="00BD215A" w:rsidRPr="00BD20AF" w14:paraId="32F87B48" w14:textId="77777777" w:rsidTr="004001EB">
        <w:trPr>
          <w:trHeight w:val="287"/>
          <w:jc w:val="center"/>
        </w:trPr>
        <w:tc>
          <w:tcPr>
            <w:tcW w:w="6292" w:type="dxa"/>
            <w:tcBorders>
              <w:top w:val="dotted" w:sz="4" w:space="0" w:color="A6A6A6"/>
            </w:tcBorders>
            <w:vAlign w:val="center"/>
          </w:tcPr>
          <w:p w14:paraId="484DE85C" w14:textId="77777777" w:rsidR="00BD215A" w:rsidRPr="004001EB" w:rsidRDefault="00BD215A" w:rsidP="004001EB"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6"/>
                <w:szCs w:val="16"/>
              </w:rPr>
            </w:pPr>
            <w:r w:rsidRPr="004001EB">
              <w:rPr>
                <w:color w:val="808080"/>
                <w:sz w:val="16"/>
                <w:szCs w:val="16"/>
              </w:rPr>
              <w:t>Trabalho desenvolvido até ao momento</w:t>
            </w:r>
          </w:p>
        </w:tc>
        <w:tc>
          <w:tcPr>
            <w:tcW w:w="1151" w:type="dxa"/>
            <w:tcBorders>
              <w:top w:val="dotted" w:sz="4" w:space="0" w:color="A6A6A6"/>
            </w:tcBorders>
            <w:shd w:val="clear" w:color="auto" w:fill="auto"/>
            <w:vAlign w:val="center"/>
          </w:tcPr>
          <w:p w14:paraId="6FD7E51D" w14:textId="77777777" w:rsidR="00BD215A" w:rsidRPr="004001EB" w:rsidRDefault="00BD215A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tted" w:sz="4" w:space="0" w:color="A6A6A6"/>
            </w:tcBorders>
            <w:shd w:val="clear" w:color="auto" w:fill="auto"/>
            <w:vAlign w:val="center"/>
          </w:tcPr>
          <w:p w14:paraId="487D859E" w14:textId="20F373D7" w:rsidR="00BD215A" w:rsidRPr="004001EB" w:rsidRDefault="004D6CEC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X</w:t>
            </w:r>
          </w:p>
        </w:tc>
        <w:tc>
          <w:tcPr>
            <w:tcW w:w="1152" w:type="dxa"/>
            <w:tcBorders>
              <w:top w:val="dotted" w:sz="4" w:space="0" w:color="A6A6A6"/>
            </w:tcBorders>
            <w:shd w:val="clear" w:color="auto" w:fill="auto"/>
            <w:vAlign w:val="center"/>
          </w:tcPr>
          <w:p w14:paraId="127BD073" w14:textId="77777777" w:rsidR="00BD215A" w:rsidRPr="004001EB" w:rsidRDefault="00BD215A" w:rsidP="00632614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</w:tr>
    </w:tbl>
    <w:p w14:paraId="019E5925" w14:textId="77777777" w:rsidR="00073EBA" w:rsidRDefault="00073EBA" w:rsidP="001E1972">
      <w:pPr>
        <w:tabs>
          <w:tab w:val="left" w:leader="hyphen" w:pos="284"/>
          <w:tab w:val="right" w:leader="hyphen" w:pos="10206"/>
        </w:tabs>
        <w:jc w:val="both"/>
        <w:rPr>
          <w:b/>
          <w:sz w:val="16"/>
          <w:szCs w:val="16"/>
        </w:rPr>
      </w:pPr>
    </w:p>
    <w:p w14:paraId="32CE87B4" w14:textId="77777777" w:rsidR="00073EBA" w:rsidRDefault="00073EBA" w:rsidP="001E1972">
      <w:pPr>
        <w:tabs>
          <w:tab w:val="left" w:leader="hyphen" w:pos="284"/>
          <w:tab w:val="right" w:leader="hyphen" w:pos="10206"/>
        </w:tabs>
        <w:jc w:val="both"/>
        <w:rPr>
          <w:b/>
          <w:sz w:val="16"/>
          <w:szCs w:val="16"/>
        </w:rPr>
      </w:pPr>
    </w:p>
    <w:p w14:paraId="3838E520" w14:textId="77777777" w:rsidR="001E1972" w:rsidRDefault="001E1972" w:rsidP="001E1972">
      <w:pPr>
        <w:tabs>
          <w:tab w:val="left" w:leader="hyphen" w:pos="284"/>
          <w:tab w:val="right" w:leader="hyphen" w:pos="10206"/>
        </w:tabs>
        <w:jc w:val="both"/>
        <w:rPr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3"/>
        <w:gridCol w:w="2406"/>
        <w:gridCol w:w="2406"/>
        <w:gridCol w:w="2403"/>
      </w:tblGrid>
      <w:tr w:rsidR="001E1972" w:rsidRPr="00885E34" w14:paraId="70DA0C0E" w14:textId="77777777" w:rsidTr="001E1972">
        <w:trPr>
          <w:trHeight w:val="377"/>
          <w:jc w:val="center"/>
        </w:trPr>
        <w:tc>
          <w:tcPr>
            <w:tcW w:w="2427" w:type="dxa"/>
            <w:tcBorders>
              <w:top w:val="single" w:sz="4" w:space="0" w:color="A6A6A6"/>
              <w:left w:val="single" w:sz="4" w:space="0" w:color="808080"/>
              <w:bottom w:val="single" w:sz="4" w:space="0" w:color="A6A6A6"/>
              <w:right w:val="nil"/>
            </w:tcBorders>
            <w:shd w:val="clear" w:color="auto" w:fill="F2F2F2"/>
            <w:vAlign w:val="center"/>
          </w:tcPr>
          <w:p w14:paraId="79BACEB5" w14:textId="77777777" w:rsidR="001E1972" w:rsidRPr="001E1972" w:rsidRDefault="001E1972" w:rsidP="001E1972">
            <w:pPr>
              <w:rPr>
                <w:rFonts w:ascii="Calibri" w:hAnsi="Calibri"/>
                <w:color w:val="808080"/>
                <w:sz w:val="16"/>
                <w:szCs w:val="16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Desempenho Geral: </w:t>
            </w:r>
          </w:p>
        </w:tc>
        <w:tc>
          <w:tcPr>
            <w:tcW w:w="242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/>
            <w:vAlign w:val="center"/>
          </w:tcPr>
          <w:p w14:paraId="0E98E241" w14:textId="77777777" w:rsidR="001E1972" w:rsidRPr="004001EB" w:rsidRDefault="00B20011" w:rsidP="001E1972">
            <w:pPr>
              <w:jc w:val="center"/>
              <w:rPr>
                <w:rFonts w:cs="Arial"/>
                <w:color w:val="808080"/>
                <w:sz w:val="16"/>
                <w:szCs w:val="16"/>
              </w:rPr>
            </w:pPr>
            <w:r w:rsidRPr="004001EB">
              <w:rPr>
                <w:rFonts w:cs="Arial"/>
                <w:color w:val="808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1972" w:rsidRPr="004001EB">
              <w:rPr>
                <w:rFonts w:cs="Arial"/>
                <w:color w:val="808080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cs="Arial"/>
                <w:color w:val="808080"/>
                <w:sz w:val="16"/>
                <w:szCs w:val="16"/>
              </w:rPr>
            </w:r>
            <w:r w:rsidR="00000000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Pr="004001EB">
              <w:rPr>
                <w:rFonts w:cs="Arial"/>
                <w:color w:val="808080"/>
                <w:sz w:val="16"/>
                <w:szCs w:val="16"/>
              </w:rPr>
              <w:fldChar w:fldCharType="end"/>
            </w:r>
            <w:r w:rsidR="001E1972" w:rsidRPr="004001EB">
              <w:rPr>
                <w:rFonts w:cs="Arial"/>
                <w:color w:val="808080"/>
                <w:sz w:val="16"/>
                <w:szCs w:val="16"/>
              </w:rPr>
              <w:t xml:space="preserve"> </w:t>
            </w:r>
            <w:r w:rsidR="001E1972" w:rsidRPr="004001EB">
              <w:rPr>
                <w:rFonts w:cs="Arial"/>
                <w:sz w:val="16"/>
                <w:szCs w:val="16"/>
              </w:rPr>
              <w:t>Não Satisfaz</w:t>
            </w:r>
          </w:p>
        </w:tc>
        <w:tc>
          <w:tcPr>
            <w:tcW w:w="242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/>
            <w:vAlign w:val="center"/>
          </w:tcPr>
          <w:p w14:paraId="1A2C8BB1" w14:textId="77777777" w:rsidR="001E1972" w:rsidRPr="004001EB" w:rsidRDefault="00B20011" w:rsidP="001E1972">
            <w:pPr>
              <w:jc w:val="center"/>
              <w:rPr>
                <w:rFonts w:cs="Arial"/>
                <w:color w:val="808080"/>
                <w:sz w:val="16"/>
                <w:szCs w:val="16"/>
              </w:rPr>
            </w:pPr>
            <w:r w:rsidRPr="004001EB">
              <w:rPr>
                <w:rFonts w:cs="Arial"/>
                <w:color w:val="808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1972" w:rsidRPr="004001EB">
              <w:rPr>
                <w:rFonts w:cs="Arial"/>
                <w:color w:val="808080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cs="Arial"/>
                <w:color w:val="808080"/>
                <w:sz w:val="16"/>
                <w:szCs w:val="16"/>
              </w:rPr>
            </w:r>
            <w:r w:rsidR="00000000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Pr="004001EB">
              <w:rPr>
                <w:rFonts w:cs="Arial"/>
                <w:color w:val="808080"/>
                <w:sz w:val="16"/>
                <w:szCs w:val="16"/>
              </w:rPr>
              <w:fldChar w:fldCharType="end"/>
            </w:r>
            <w:r w:rsidR="001E1972" w:rsidRPr="004001EB">
              <w:rPr>
                <w:rFonts w:cs="Arial"/>
                <w:color w:val="808080"/>
                <w:sz w:val="16"/>
                <w:szCs w:val="16"/>
              </w:rPr>
              <w:t xml:space="preserve"> </w:t>
            </w:r>
            <w:r w:rsidR="001E1972" w:rsidRPr="004001EB">
              <w:rPr>
                <w:rFonts w:cs="Arial"/>
                <w:sz w:val="16"/>
                <w:szCs w:val="16"/>
              </w:rPr>
              <w:t>Satisfaz</w:t>
            </w:r>
          </w:p>
        </w:tc>
        <w:tc>
          <w:tcPr>
            <w:tcW w:w="2427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/>
            <w:vAlign w:val="center"/>
          </w:tcPr>
          <w:p w14:paraId="39F7C1FE" w14:textId="0739A276" w:rsidR="001E1972" w:rsidRPr="004001EB" w:rsidRDefault="004D6CEC" w:rsidP="001E1972">
            <w:pPr>
              <w:jc w:val="center"/>
              <w:rPr>
                <w:rFonts w:cs="Arial"/>
                <w:color w:val="808080"/>
                <w:sz w:val="16"/>
                <w:szCs w:val="16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cs="Arial"/>
                <w:color w:val="808080"/>
                <w:sz w:val="16"/>
                <w:szCs w:val="16"/>
              </w:rPr>
              <w:instrText xml:space="preserve"> FORMCHECKBOX </w:instrText>
            </w:r>
            <w:r>
              <w:rPr>
                <w:rFonts w:cs="Arial"/>
                <w:color w:val="808080"/>
                <w:sz w:val="16"/>
                <w:szCs w:val="16"/>
              </w:rPr>
            </w:r>
            <w:r>
              <w:rPr>
                <w:rFonts w:cs="Arial"/>
                <w:color w:val="808080"/>
                <w:sz w:val="16"/>
                <w:szCs w:val="16"/>
              </w:rPr>
              <w:fldChar w:fldCharType="end"/>
            </w:r>
            <w:bookmarkEnd w:id="0"/>
            <w:r w:rsidR="001E1972" w:rsidRPr="004001EB">
              <w:rPr>
                <w:rFonts w:cs="Arial"/>
                <w:color w:val="808080"/>
                <w:sz w:val="16"/>
                <w:szCs w:val="16"/>
              </w:rPr>
              <w:t xml:space="preserve"> </w:t>
            </w:r>
            <w:r w:rsidR="001E1972" w:rsidRPr="004001EB">
              <w:rPr>
                <w:rFonts w:cs="Arial"/>
                <w:sz w:val="16"/>
                <w:szCs w:val="16"/>
              </w:rPr>
              <w:t>Bom</w:t>
            </w:r>
          </w:p>
        </w:tc>
      </w:tr>
      <w:tr w:rsidR="00073EBA" w:rsidRPr="008459E1" w14:paraId="1CCD2C1C" w14:textId="77777777" w:rsidTr="00904031">
        <w:trPr>
          <w:trHeight w:val="1138"/>
          <w:jc w:val="center"/>
        </w:trPr>
        <w:tc>
          <w:tcPr>
            <w:tcW w:w="9708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80D6CAB" w14:textId="77777777" w:rsidR="001E1972" w:rsidRDefault="001E1972" w:rsidP="001E1972">
            <w:pPr>
              <w:spacing w:before="120" w:after="120"/>
              <w:jc w:val="both"/>
              <w:rPr>
                <w:rFonts w:cs="Arial"/>
                <w:color w:val="808080"/>
                <w:sz w:val="16"/>
                <w:szCs w:val="16"/>
              </w:rPr>
            </w:pPr>
            <w:r>
              <w:rPr>
                <w:rFonts w:cs="Arial"/>
                <w:b/>
                <w:sz w:val="18"/>
                <w:szCs w:val="18"/>
              </w:rPr>
              <w:t>Observações:</w:t>
            </w:r>
          </w:p>
          <w:p w14:paraId="360ED86E" w14:textId="77777777" w:rsidR="00073EBA" w:rsidRDefault="00073EBA" w:rsidP="001E1972">
            <w:pPr>
              <w:spacing w:before="120" w:after="120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 w14:paraId="7291B49F" w14:textId="77777777" w:rsidR="00073EBA" w:rsidRDefault="00073EBA" w:rsidP="001E1972">
            <w:pPr>
              <w:spacing w:before="120" w:after="120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 w14:paraId="5ACB2E99" w14:textId="77777777" w:rsidR="00073EBA" w:rsidRDefault="00073EBA" w:rsidP="00904031"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 w14:paraId="3FC780B8" w14:textId="77777777" w:rsidR="00073EBA" w:rsidRDefault="00073EBA" w:rsidP="00904031"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 w14:paraId="63A1E437" w14:textId="77777777" w:rsidR="002B324E" w:rsidRDefault="002B324E" w:rsidP="00904031"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 w14:paraId="54BCF5DC" w14:textId="77777777" w:rsidR="002B324E" w:rsidRDefault="002B324E" w:rsidP="00904031"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 w14:paraId="7030D7A1" w14:textId="77777777" w:rsidR="00073EBA" w:rsidRPr="00BD20AF" w:rsidRDefault="00073EBA" w:rsidP="00904031"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</w:tc>
      </w:tr>
    </w:tbl>
    <w:p w14:paraId="0621E1F4" w14:textId="77777777" w:rsidR="00073EBA" w:rsidRDefault="00073EBA" w:rsidP="00073EBA">
      <w:pPr>
        <w:tabs>
          <w:tab w:val="left" w:leader="hyphen" w:pos="284"/>
          <w:tab w:val="right" w:leader="hyphen" w:pos="10206"/>
        </w:tabs>
        <w:rPr>
          <w:szCs w:val="20"/>
        </w:rPr>
      </w:pPr>
    </w:p>
    <w:p w14:paraId="5CE5EE75" w14:textId="77777777" w:rsidR="001E1972" w:rsidRDefault="001E1972" w:rsidP="00073EBA">
      <w:pPr>
        <w:tabs>
          <w:tab w:val="left" w:leader="hyphen" w:pos="284"/>
          <w:tab w:val="right" w:leader="hyphen" w:pos="10206"/>
        </w:tabs>
        <w:rPr>
          <w:szCs w:val="20"/>
        </w:rPr>
      </w:pPr>
    </w:p>
    <w:p w14:paraId="7BF9EDC5" w14:textId="77777777" w:rsidR="001E1972" w:rsidRDefault="001E1972" w:rsidP="00073EBA">
      <w:pPr>
        <w:tabs>
          <w:tab w:val="left" w:leader="hyphen" w:pos="284"/>
          <w:tab w:val="right" w:leader="hyphen" w:pos="10206"/>
        </w:tabs>
        <w:rPr>
          <w:szCs w:val="20"/>
        </w:rPr>
      </w:pPr>
    </w:p>
    <w:tbl>
      <w:tblPr>
        <w:tblW w:w="0" w:type="auto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dotted" w:sz="4" w:space="0" w:color="A6A6A6"/>
        </w:tblBorders>
        <w:tblLook w:val="04A0" w:firstRow="1" w:lastRow="0" w:firstColumn="1" w:lastColumn="0" w:noHBand="0" w:noVBand="1"/>
      </w:tblPr>
      <w:tblGrid>
        <w:gridCol w:w="4808"/>
        <w:gridCol w:w="4820"/>
      </w:tblGrid>
      <w:tr w:rsidR="00645C63" w:rsidRPr="00B76EF0" w14:paraId="649E5D74" w14:textId="77777777" w:rsidTr="004001EB">
        <w:trPr>
          <w:trHeight w:val="667"/>
          <w:jc w:val="center"/>
        </w:trPr>
        <w:tc>
          <w:tcPr>
            <w:tcW w:w="4854" w:type="dxa"/>
          </w:tcPr>
          <w:p w14:paraId="3E2394A7" w14:textId="77777777" w:rsidR="00645C63" w:rsidRPr="002B324E" w:rsidRDefault="00645C63" w:rsidP="0080719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O aluno:</w:t>
            </w:r>
          </w:p>
          <w:p w14:paraId="760AAEB2" w14:textId="77777777" w:rsidR="00645C63" w:rsidRDefault="00645C63" w:rsidP="00807192">
            <w:pPr>
              <w:rPr>
                <w:b/>
                <w:sz w:val="18"/>
                <w:szCs w:val="18"/>
              </w:rPr>
            </w:pPr>
          </w:p>
        </w:tc>
        <w:tc>
          <w:tcPr>
            <w:tcW w:w="4854" w:type="dxa"/>
          </w:tcPr>
          <w:p w14:paraId="12DCCF50" w14:textId="77777777" w:rsidR="00645C63" w:rsidRDefault="00645C63" w:rsidP="00645C6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Data:</w:t>
            </w:r>
          </w:p>
          <w:p w14:paraId="3C09F23A" w14:textId="77777777" w:rsidR="00645C63" w:rsidRPr="008A6237" w:rsidRDefault="00645C63" w:rsidP="00645C63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_____/_____/_____</w:t>
            </w:r>
          </w:p>
        </w:tc>
      </w:tr>
    </w:tbl>
    <w:p w14:paraId="2A7428CC" w14:textId="77777777" w:rsidR="00073EBA" w:rsidRDefault="00073EBA" w:rsidP="00073EBA">
      <w:pPr>
        <w:tabs>
          <w:tab w:val="left" w:leader="hyphen" w:pos="284"/>
          <w:tab w:val="right" w:leader="hyphen" w:pos="10206"/>
        </w:tabs>
        <w:jc w:val="both"/>
        <w:rPr>
          <w:sz w:val="16"/>
          <w:szCs w:val="16"/>
        </w:rPr>
      </w:pPr>
    </w:p>
    <w:sectPr w:rsidR="00073EBA" w:rsidSect="00CA01FA">
      <w:headerReference w:type="default" r:id="rId7"/>
      <w:footerReference w:type="default" r:id="rId8"/>
      <w:pgSz w:w="11906" w:h="16838" w:code="9"/>
      <w:pgMar w:top="1134" w:right="1134" w:bottom="663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CB9F6" w14:textId="77777777" w:rsidR="00C46028" w:rsidRDefault="00C46028">
      <w:r>
        <w:separator/>
      </w:r>
    </w:p>
  </w:endnote>
  <w:endnote w:type="continuationSeparator" w:id="0">
    <w:p w14:paraId="6B2E2195" w14:textId="77777777" w:rsidR="00C46028" w:rsidRDefault="00C46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ED39B" w14:textId="1A60315C" w:rsidR="008D4C38" w:rsidRDefault="00D00DF7" w:rsidP="00D00DF7">
    <w:pPr>
      <w:jc w:val="center"/>
    </w:pPr>
    <w:r w:rsidRPr="007E3FEC">
      <w:rPr>
        <w:noProof/>
      </w:rPr>
      <w:drawing>
        <wp:inline distT="0" distB="0" distL="0" distR="0" wp14:anchorId="77524A32" wp14:editId="2AF54DB6">
          <wp:extent cx="2369820" cy="336550"/>
          <wp:effectExtent l="0" t="0" r="0" b="635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982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4"/>
      <w:gridCol w:w="4814"/>
    </w:tblGrid>
    <w:tr w:rsidR="0084525D" w:rsidRPr="00DD6232" w14:paraId="209EA02C" w14:textId="77777777" w:rsidTr="008D4C38">
      <w:tc>
        <w:tcPr>
          <w:tcW w:w="9638" w:type="dxa"/>
          <w:gridSpan w:val="2"/>
          <w:vAlign w:val="center"/>
        </w:tcPr>
        <w:p w14:paraId="5748D84B" w14:textId="77777777" w:rsidR="0084525D" w:rsidRDefault="0084525D" w:rsidP="0084525D">
          <w:pPr>
            <w:pStyle w:val="Rodap"/>
            <w:rPr>
              <w:rFonts w:ascii="Arial Black" w:hAnsi="Arial Black"/>
              <w:b/>
              <w:bCs/>
              <w:sz w:val="12"/>
              <w:szCs w:val="12"/>
            </w:rPr>
          </w:pPr>
        </w:p>
      </w:tc>
    </w:tr>
    <w:tr w:rsidR="00C70986" w:rsidRPr="00360CBC" w14:paraId="4028A543" w14:textId="77777777" w:rsidTr="008D4C38">
      <w:tc>
        <w:tcPr>
          <w:tcW w:w="4824" w:type="dxa"/>
        </w:tcPr>
        <w:p w14:paraId="0073732F" w14:textId="77777777" w:rsidR="00C70986" w:rsidRPr="00F44A2D" w:rsidRDefault="00360CBC" w:rsidP="00360CBC">
          <w:pPr>
            <w:pStyle w:val="Rodap"/>
            <w:rPr>
              <w:rFonts w:ascii="Arial Black" w:hAnsi="Arial Black"/>
              <w:bCs/>
              <w:color w:val="808080"/>
              <w:sz w:val="12"/>
              <w:szCs w:val="12"/>
            </w:rPr>
          </w:pPr>
          <w:r w:rsidRPr="00F44A2D">
            <w:rPr>
              <w:rFonts w:ascii="Arial Black" w:hAnsi="Arial Black"/>
              <w:bCs/>
              <w:color w:val="808080"/>
              <w:sz w:val="12"/>
              <w:szCs w:val="12"/>
            </w:rPr>
            <w:t>IMP</w:t>
          </w:r>
          <w:r w:rsidR="009167D9" w:rsidRPr="00F44A2D">
            <w:rPr>
              <w:rFonts w:ascii="Arial Black" w:hAnsi="Arial Black"/>
              <w:bCs/>
              <w:color w:val="808080"/>
              <w:sz w:val="12"/>
              <w:szCs w:val="12"/>
            </w:rPr>
            <w:t>.</w:t>
          </w:r>
          <w:r w:rsidRPr="00F44A2D">
            <w:rPr>
              <w:rFonts w:ascii="Arial Black" w:hAnsi="Arial Black"/>
              <w:bCs/>
              <w:color w:val="808080"/>
              <w:sz w:val="12"/>
              <w:szCs w:val="12"/>
            </w:rPr>
            <w:t>DP</w:t>
          </w:r>
          <w:r w:rsidR="00C70986" w:rsidRPr="00F44A2D">
            <w:rPr>
              <w:rFonts w:ascii="Arial Black" w:hAnsi="Arial Black"/>
              <w:bCs/>
              <w:color w:val="808080"/>
              <w:sz w:val="12"/>
              <w:szCs w:val="12"/>
            </w:rPr>
            <w:t>.</w:t>
          </w:r>
          <w:r w:rsidRPr="00F44A2D">
            <w:rPr>
              <w:rFonts w:ascii="Arial Black" w:hAnsi="Arial Black"/>
              <w:bCs/>
              <w:color w:val="808080"/>
              <w:sz w:val="12"/>
              <w:szCs w:val="12"/>
            </w:rPr>
            <w:t>036</w:t>
          </w:r>
          <w:r w:rsidR="00C70986" w:rsidRPr="00F44A2D">
            <w:rPr>
              <w:rFonts w:ascii="Arial Black" w:hAnsi="Arial Black"/>
              <w:bCs/>
              <w:color w:val="808080"/>
              <w:sz w:val="12"/>
              <w:szCs w:val="12"/>
            </w:rPr>
            <w:t>-</w:t>
          </w:r>
          <w:r w:rsidR="00C80A29">
            <w:rPr>
              <w:rFonts w:ascii="Arial Black" w:hAnsi="Arial Black"/>
              <w:bCs/>
              <w:color w:val="808080"/>
              <w:sz w:val="12"/>
              <w:szCs w:val="12"/>
            </w:rPr>
            <w:t>01</w:t>
          </w:r>
        </w:p>
      </w:tc>
      <w:tc>
        <w:tcPr>
          <w:tcW w:w="4814" w:type="dxa"/>
        </w:tcPr>
        <w:p w14:paraId="68167237" w14:textId="77777777" w:rsidR="00C70986" w:rsidRPr="00360CBC" w:rsidRDefault="00DD6232">
          <w:pPr>
            <w:pStyle w:val="Rodap"/>
            <w:jc w:val="right"/>
            <w:rPr>
              <w:rFonts w:ascii="Arial Black" w:hAnsi="Arial Black"/>
              <w:b/>
              <w:bCs/>
              <w:color w:val="808080"/>
              <w:sz w:val="12"/>
              <w:szCs w:val="12"/>
            </w:rPr>
          </w:pPr>
          <w:r w:rsidRPr="00360CBC"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t>1/</w:t>
          </w:r>
          <w:r w:rsidR="00B20011" w:rsidRPr="00360CBC"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fldChar w:fldCharType="begin"/>
          </w:r>
          <w:r w:rsidR="00C70986" w:rsidRPr="00360CBC"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instrText xml:space="preserve"> NUMPAGES </w:instrText>
          </w:r>
          <w:r w:rsidR="00B20011" w:rsidRPr="00360CBC"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fldChar w:fldCharType="separate"/>
          </w:r>
          <w:r w:rsidR="00F01B84">
            <w:rPr>
              <w:rFonts w:ascii="Arial Black" w:hAnsi="Arial Black"/>
              <w:b/>
              <w:bCs/>
              <w:noProof/>
              <w:color w:val="808080"/>
              <w:sz w:val="12"/>
              <w:szCs w:val="12"/>
            </w:rPr>
            <w:t>1</w:t>
          </w:r>
          <w:r w:rsidR="00B20011" w:rsidRPr="00360CBC"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fldChar w:fldCharType="end"/>
          </w:r>
        </w:p>
      </w:tc>
    </w:tr>
  </w:tbl>
  <w:p w14:paraId="7258D540" w14:textId="77777777" w:rsidR="00C70986" w:rsidRDefault="00C70986">
    <w:pPr>
      <w:pStyle w:val="Rodap"/>
      <w:jc w:val="right"/>
      <w:rPr>
        <w:b/>
        <w:bCs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BB12A" w14:textId="77777777" w:rsidR="00C46028" w:rsidRDefault="00C46028">
      <w:r>
        <w:separator/>
      </w:r>
    </w:p>
  </w:footnote>
  <w:footnote w:type="continuationSeparator" w:id="0">
    <w:p w14:paraId="32B82635" w14:textId="77777777" w:rsidR="00C46028" w:rsidRDefault="00C46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22"/>
      <w:gridCol w:w="6402"/>
      <w:gridCol w:w="1614"/>
    </w:tblGrid>
    <w:tr w:rsidR="00E618F3" w:rsidRPr="00360CBC" w14:paraId="0C0D0DA0" w14:textId="77777777" w:rsidTr="00360CBC">
      <w:trPr>
        <w:cantSplit/>
        <w:trHeight w:val="845"/>
        <w:jc w:val="center"/>
      </w:trPr>
      <w:tc>
        <w:tcPr>
          <w:tcW w:w="1629" w:type="dxa"/>
          <w:tcBorders>
            <w:bottom w:val="single" w:sz="12" w:space="0" w:color="auto"/>
          </w:tcBorders>
          <w:tcMar>
            <w:left w:w="0" w:type="dxa"/>
          </w:tcMar>
          <w:vAlign w:val="center"/>
        </w:tcPr>
        <w:p w14:paraId="162AA4F2" w14:textId="77777777" w:rsidR="00E618F3" w:rsidRPr="00360CBC" w:rsidRDefault="00694369" w:rsidP="0084525D">
          <w:pPr>
            <w:pStyle w:val="Cabealho"/>
            <w:rPr>
              <w:rFonts w:ascii="Arial Black" w:hAnsi="Arial Black"/>
              <w:color w:val="808080"/>
            </w:rPr>
          </w:pPr>
          <w:r>
            <w:rPr>
              <w:noProof/>
            </w:rPr>
            <w:drawing>
              <wp:inline distT="0" distB="0" distL="0" distR="0" wp14:anchorId="58AE8592" wp14:editId="3A471C83">
                <wp:extent cx="771525" cy="276225"/>
                <wp:effectExtent l="0" t="0" r="9525" b="9525"/>
                <wp:docPr id="1" name="Imagem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9" w:type="dxa"/>
          <w:tcBorders>
            <w:bottom w:val="single" w:sz="12" w:space="0" w:color="auto"/>
          </w:tcBorders>
          <w:vAlign w:val="center"/>
        </w:tcPr>
        <w:p w14:paraId="7D068EC2" w14:textId="77777777" w:rsidR="00AC6127" w:rsidRPr="00902E63" w:rsidRDefault="00B61295" w:rsidP="00CE41B9">
          <w:pPr>
            <w:pStyle w:val="Cabealho"/>
            <w:jc w:val="center"/>
            <w:rPr>
              <w:rFonts w:ascii="Arial Black" w:hAnsi="Arial Black"/>
              <w:smallCaps/>
              <w:color w:val="808080" w:themeColor="background1" w:themeShade="80"/>
              <w:szCs w:val="20"/>
            </w:rPr>
          </w:pPr>
          <w:r w:rsidRPr="00902E63">
            <w:rPr>
              <w:rFonts w:ascii="Arial Black" w:hAnsi="Arial Black"/>
              <w:smallCaps/>
              <w:color w:val="808080" w:themeColor="background1" w:themeShade="80"/>
              <w:szCs w:val="20"/>
            </w:rPr>
            <w:t>FICHA</w:t>
          </w:r>
          <w:r w:rsidR="00250EE1" w:rsidRPr="00902E63">
            <w:rPr>
              <w:rFonts w:ascii="Arial Black" w:hAnsi="Arial Black"/>
              <w:smallCaps/>
              <w:color w:val="808080" w:themeColor="background1" w:themeShade="80"/>
              <w:szCs w:val="20"/>
            </w:rPr>
            <w:t xml:space="preserve"> </w:t>
          </w:r>
          <w:r w:rsidR="00645C63" w:rsidRPr="00902E63">
            <w:rPr>
              <w:rFonts w:ascii="Arial Black" w:hAnsi="Arial Black"/>
              <w:smallCaps/>
              <w:color w:val="808080" w:themeColor="background1" w:themeShade="80"/>
              <w:szCs w:val="20"/>
            </w:rPr>
            <w:t>6</w:t>
          </w:r>
          <w:r w:rsidR="00632614" w:rsidRPr="00902E63">
            <w:rPr>
              <w:rFonts w:ascii="Arial Black" w:hAnsi="Arial Black"/>
              <w:smallCaps/>
              <w:color w:val="808080" w:themeColor="background1" w:themeShade="80"/>
              <w:szCs w:val="20"/>
            </w:rPr>
            <w:t xml:space="preserve"> - PAP</w:t>
          </w:r>
        </w:p>
        <w:p w14:paraId="7F9FA72D" w14:textId="77777777" w:rsidR="00C12482" w:rsidRPr="00360CBC" w:rsidRDefault="00645C63" w:rsidP="00645C63">
          <w:pPr>
            <w:pStyle w:val="Cabealho"/>
            <w:jc w:val="center"/>
            <w:rPr>
              <w:rFonts w:ascii="Arial Black" w:hAnsi="Arial Black"/>
              <w:smallCaps/>
              <w:color w:val="808080"/>
              <w:szCs w:val="20"/>
            </w:rPr>
          </w:pPr>
          <w:r w:rsidRPr="00902E63">
            <w:rPr>
              <w:rFonts w:ascii="Arial Black" w:hAnsi="Arial Black"/>
              <w:smallCaps/>
              <w:color w:val="808080" w:themeColor="background1" w:themeShade="80"/>
              <w:szCs w:val="20"/>
            </w:rPr>
            <w:t>AUTO-</w:t>
          </w:r>
          <w:r w:rsidR="00632614" w:rsidRPr="00902E63">
            <w:rPr>
              <w:rFonts w:ascii="Arial Black" w:hAnsi="Arial Black"/>
              <w:smallCaps/>
              <w:color w:val="808080" w:themeColor="background1" w:themeShade="80"/>
              <w:szCs w:val="20"/>
            </w:rPr>
            <w:t>AVALIAÇÃO</w:t>
          </w:r>
        </w:p>
      </w:tc>
      <w:tc>
        <w:tcPr>
          <w:tcW w:w="1630" w:type="dxa"/>
          <w:tcBorders>
            <w:bottom w:val="single" w:sz="12" w:space="0" w:color="auto"/>
          </w:tcBorders>
          <w:vAlign w:val="center"/>
        </w:tcPr>
        <w:p w14:paraId="2ADD6F8C" w14:textId="74C5262D" w:rsidR="00E618F3" w:rsidRPr="00360CBC" w:rsidRDefault="0012382E" w:rsidP="00CE41B9">
          <w:pPr>
            <w:pStyle w:val="Cabealho"/>
            <w:jc w:val="right"/>
            <w:rPr>
              <w:rFonts w:ascii="Arial Black" w:hAnsi="Arial Black"/>
              <w:b/>
              <w:bCs/>
              <w:color w:val="808080"/>
              <w:sz w:val="16"/>
            </w:rPr>
          </w:pPr>
          <w:r>
            <w:rPr>
              <w:noProof/>
            </w:rPr>
            <w:drawing>
              <wp:inline distT="0" distB="0" distL="0" distR="0" wp14:anchorId="4A569132" wp14:editId="760D06F3">
                <wp:extent cx="504825" cy="495300"/>
                <wp:effectExtent l="0" t="0" r="9525" b="0"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D07CB4" w14:textId="77777777" w:rsidR="00C70986" w:rsidRPr="00E618F3" w:rsidRDefault="00C70986" w:rsidP="00E618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48A1"/>
    <w:multiLevelType w:val="hybridMultilevel"/>
    <w:tmpl w:val="18782558"/>
    <w:lvl w:ilvl="0" w:tplc="EC8C3FB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757E2C"/>
    <w:multiLevelType w:val="hybridMultilevel"/>
    <w:tmpl w:val="D9540BDE"/>
    <w:lvl w:ilvl="0" w:tplc="EC8C3FB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476769"/>
    <w:multiLevelType w:val="hybridMultilevel"/>
    <w:tmpl w:val="797633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D01ED"/>
    <w:multiLevelType w:val="hybridMultilevel"/>
    <w:tmpl w:val="A8F68DE4"/>
    <w:lvl w:ilvl="0" w:tplc="EC8C3FB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8D2C1D"/>
    <w:multiLevelType w:val="hybridMultilevel"/>
    <w:tmpl w:val="26E2FC78"/>
    <w:lvl w:ilvl="0" w:tplc="EC8C3FB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A414B2"/>
    <w:multiLevelType w:val="hybridMultilevel"/>
    <w:tmpl w:val="5F0A9ABA"/>
    <w:lvl w:ilvl="0" w:tplc="00065972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B74457"/>
    <w:multiLevelType w:val="hybridMultilevel"/>
    <w:tmpl w:val="14A0BC6A"/>
    <w:lvl w:ilvl="0" w:tplc="CDA4C5B4">
      <w:start w:val="1"/>
      <w:numFmt w:val="decimal"/>
      <w:lvlText w:val="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5D478E"/>
    <w:multiLevelType w:val="hybridMultilevel"/>
    <w:tmpl w:val="079AF470"/>
    <w:lvl w:ilvl="0" w:tplc="EC8C3FB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2B28B0"/>
    <w:multiLevelType w:val="hybridMultilevel"/>
    <w:tmpl w:val="F48C3FB4"/>
    <w:lvl w:ilvl="0" w:tplc="4066F574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703771"/>
    <w:multiLevelType w:val="hybridMultilevel"/>
    <w:tmpl w:val="3BFA34AE"/>
    <w:lvl w:ilvl="0" w:tplc="AC6AD9A0">
      <w:start w:val="1"/>
      <w:numFmt w:val="decimal"/>
      <w:lvlText w:val="[%1]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270"/>
        </w:tabs>
        <w:ind w:left="127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990"/>
        </w:tabs>
        <w:ind w:left="199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710"/>
        </w:tabs>
        <w:ind w:left="271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430"/>
        </w:tabs>
        <w:ind w:left="343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150"/>
        </w:tabs>
        <w:ind w:left="415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870"/>
        </w:tabs>
        <w:ind w:left="487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590"/>
        </w:tabs>
        <w:ind w:left="559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310"/>
        </w:tabs>
        <w:ind w:left="6310" w:hanging="180"/>
      </w:pPr>
    </w:lvl>
  </w:abstractNum>
  <w:abstractNum w:abstractNumId="10" w15:restartNumberingAfterBreak="0">
    <w:nsid w:val="43722786"/>
    <w:multiLevelType w:val="hybridMultilevel"/>
    <w:tmpl w:val="1D385A60"/>
    <w:lvl w:ilvl="0" w:tplc="EC8C3FB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6B83E09"/>
    <w:multiLevelType w:val="hybridMultilevel"/>
    <w:tmpl w:val="5D0853C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E3384A"/>
    <w:multiLevelType w:val="hybridMultilevel"/>
    <w:tmpl w:val="5474450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7127CF"/>
    <w:multiLevelType w:val="hybridMultilevel"/>
    <w:tmpl w:val="B1521EB0"/>
    <w:lvl w:ilvl="0" w:tplc="6B0E80AA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DB0AE1"/>
    <w:multiLevelType w:val="hybridMultilevel"/>
    <w:tmpl w:val="25D4B0D8"/>
    <w:lvl w:ilvl="0" w:tplc="EC8C3FB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C3B1E08"/>
    <w:multiLevelType w:val="hybridMultilevel"/>
    <w:tmpl w:val="BED2FAA8"/>
    <w:lvl w:ilvl="0" w:tplc="EC8C3FB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8D6560"/>
    <w:multiLevelType w:val="hybridMultilevel"/>
    <w:tmpl w:val="B9F8FF36"/>
    <w:lvl w:ilvl="0" w:tplc="4066F574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7F59A7"/>
    <w:multiLevelType w:val="hybridMultilevel"/>
    <w:tmpl w:val="30AEE12C"/>
    <w:lvl w:ilvl="0" w:tplc="EC8C3FB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A448E0"/>
    <w:multiLevelType w:val="hybridMultilevel"/>
    <w:tmpl w:val="E8DE53B6"/>
    <w:lvl w:ilvl="0" w:tplc="AAA8A256">
      <w:start w:val="1"/>
      <w:numFmt w:val="decimal"/>
      <w:lvlText w:val="[%1]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F2806EE"/>
    <w:multiLevelType w:val="hybridMultilevel"/>
    <w:tmpl w:val="413E41A6"/>
    <w:lvl w:ilvl="0" w:tplc="4066F574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94553609">
    <w:abstractNumId w:val="5"/>
  </w:num>
  <w:num w:numId="2" w16cid:durableId="1900636">
    <w:abstractNumId w:val="6"/>
  </w:num>
  <w:num w:numId="3" w16cid:durableId="557254228">
    <w:abstractNumId w:val="9"/>
  </w:num>
  <w:num w:numId="4" w16cid:durableId="1773671669">
    <w:abstractNumId w:val="18"/>
  </w:num>
  <w:num w:numId="5" w16cid:durableId="767426914">
    <w:abstractNumId w:val="13"/>
  </w:num>
  <w:num w:numId="6" w16cid:durableId="207954531">
    <w:abstractNumId w:val="10"/>
  </w:num>
  <w:num w:numId="7" w16cid:durableId="1348562855">
    <w:abstractNumId w:val="8"/>
  </w:num>
  <w:num w:numId="8" w16cid:durableId="1713650077">
    <w:abstractNumId w:val="7"/>
  </w:num>
  <w:num w:numId="9" w16cid:durableId="1611163060">
    <w:abstractNumId w:val="0"/>
  </w:num>
  <w:num w:numId="10" w16cid:durableId="39256942">
    <w:abstractNumId w:val="4"/>
  </w:num>
  <w:num w:numId="11" w16cid:durableId="940651604">
    <w:abstractNumId w:val="3"/>
  </w:num>
  <w:num w:numId="12" w16cid:durableId="379207138">
    <w:abstractNumId w:val="19"/>
  </w:num>
  <w:num w:numId="13" w16cid:durableId="192233006">
    <w:abstractNumId w:val="1"/>
  </w:num>
  <w:num w:numId="14" w16cid:durableId="666178826">
    <w:abstractNumId w:val="14"/>
  </w:num>
  <w:num w:numId="15" w16cid:durableId="1997566750">
    <w:abstractNumId w:val="15"/>
  </w:num>
  <w:num w:numId="16" w16cid:durableId="1531650336">
    <w:abstractNumId w:val="17"/>
  </w:num>
  <w:num w:numId="17" w16cid:durableId="288242978">
    <w:abstractNumId w:val="16"/>
  </w:num>
  <w:num w:numId="18" w16cid:durableId="1142623857">
    <w:abstractNumId w:val="2"/>
  </w:num>
  <w:num w:numId="19" w16cid:durableId="962659225">
    <w:abstractNumId w:val="12"/>
  </w:num>
  <w:num w:numId="20" w16cid:durableId="16404586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D30"/>
    <w:rsid w:val="0000277A"/>
    <w:rsid w:val="00004B1B"/>
    <w:rsid w:val="00017CFE"/>
    <w:rsid w:val="00026917"/>
    <w:rsid w:val="00073EBA"/>
    <w:rsid w:val="000B305F"/>
    <w:rsid w:val="000B7E82"/>
    <w:rsid w:val="001001C2"/>
    <w:rsid w:val="0012382E"/>
    <w:rsid w:val="00146221"/>
    <w:rsid w:val="00155C11"/>
    <w:rsid w:val="001A7453"/>
    <w:rsid w:val="001B50A1"/>
    <w:rsid w:val="001D2D0D"/>
    <w:rsid w:val="001E1972"/>
    <w:rsid w:val="00213A2C"/>
    <w:rsid w:val="00220413"/>
    <w:rsid w:val="00250EE1"/>
    <w:rsid w:val="00252097"/>
    <w:rsid w:val="0025756B"/>
    <w:rsid w:val="002B324E"/>
    <w:rsid w:val="002F481A"/>
    <w:rsid w:val="0035256B"/>
    <w:rsid w:val="00360CBC"/>
    <w:rsid w:val="003973D8"/>
    <w:rsid w:val="003E00DC"/>
    <w:rsid w:val="003F2B6A"/>
    <w:rsid w:val="004001EB"/>
    <w:rsid w:val="00410301"/>
    <w:rsid w:val="00420A21"/>
    <w:rsid w:val="004273E9"/>
    <w:rsid w:val="004446A1"/>
    <w:rsid w:val="00461193"/>
    <w:rsid w:val="0046165B"/>
    <w:rsid w:val="004911EC"/>
    <w:rsid w:val="004C38FB"/>
    <w:rsid w:val="004D6CEC"/>
    <w:rsid w:val="005258AC"/>
    <w:rsid w:val="005F33A5"/>
    <w:rsid w:val="00632614"/>
    <w:rsid w:val="00641F63"/>
    <w:rsid w:val="006444DC"/>
    <w:rsid w:val="00645C63"/>
    <w:rsid w:val="006609E3"/>
    <w:rsid w:val="00684089"/>
    <w:rsid w:val="00694369"/>
    <w:rsid w:val="006E1652"/>
    <w:rsid w:val="006E7B88"/>
    <w:rsid w:val="006F09A2"/>
    <w:rsid w:val="00700BC1"/>
    <w:rsid w:val="00712B41"/>
    <w:rsid w:val="00717DAA"/>
    <w:rsid w:val="00734358"/>
    <w:rsid w:val="00745CDC"/>
    <w:rsid w:val="0076051C"/>
    <w:rsid w:val="00764B1A"/>
    <w:rsid w:val="007C2713"/>
    <w:rsid w:val="007D047C"/>
    <w:rsid w:val="007E2B46"/>
    <w:rsid w:val="007F6566"/>
    <w:rsid w:val="00807192"/>
    <w:rsid w:val="00810599"/>
    <w:rsid w:val="008136DD"/>
    <w:rsid w:val="0084525D"/>
    <w:rsid w:val="008459E1"/>
    <w:rsid w:val="00863563"/>
    <w:rsid w:val="00875766"/>
    <w:rsid w:val="008835F0"/>
    <w:rsid w:val="008A6237"/>
    <w:rsid w:val="008D4C38"/>
    <w:rsid w:val="008F3F0F"/>
    <w:rsid w:val="00902E63"/>
    <w:rsid w:val="00904031"/>
    <w:rsid w:val="0091361F"/>
    <w:rsid w:val="00915253"/>
    <w:rsid w:val="009167D9"/>
    <w:rsid w:val="009B2DF9"/>
    <w:rsid w:val="00A211F2"/>
    <w:rsid w:val="00A523D7"/>
    <w:rsid w:val="00A533D4"/>
    <w:rsid w:val="00A74F43"/>
    <w:rsid w:val="00AB5C0A"/>
    <w:rsid w:val="00AC6127"/>
    <w:rsid w:val="00AD1FAB"/>
    <w:rsid w:val="00AD2DC8"/>
    <w:rsid w:val="00B20011"/>
    <w:rsid w:val="00B317CD"/>
    <w:rsid w:val="00B45B79"/>
    <w:rsid w:val="00B61295"/>
    <w:rsid w:val="00B86343"/>
    <w:rsid w:val="00BD20AF"/>
    <w:rsid w:val="00BD215A"/>
    <w:rsid w:val="00C12482"/>
    <w:rsid w:val="00C2330D"/>
    <w:rsid w:val="00C345F6"/>
    <w:rsid w:val="00C46028"/>
    <w:rsid w:val="00C52114"/>
    <w:rsid w:val="00C70986"/>
    <w:rsid w:val="00C80A29"/>
    <w:rsid w:val="00CA01FA"/>
    <w:rsid w:val="00CD7C58"/>
    <w:rsid w:val="00CE2FE1"/>
    <w:rsid w:val="00CE41B9"/>
    <w:rsid w:val="00CF3F50"/>
    <w:rsid w:val="00CF63AF"/>
    <w:rsid w:val="00D00DF7"/>
    <w:rsid w:val="00D418F7"/>
    <w:rsid w:val="00D60D30"/>
    <w:rsid w:val="00DB0586"/>
    <w:rsid w:val="00DC1E32"/>
    <w:rsid w:val="00DD6232"/>
    <w:rsid w:val="00E11F3C"/>
    <w:rsid w:val="00E270C4"/>
    <w:rsid w:val="00E270CB"/>
    <w:rsid w:val="00E618F3"/>
    <w:rsid w:val="00EC77B8"/>
    <w:rsid w:val="00EE33B8"/>
    <w:rsid w:val="00F01B84"/>
    <w:rsid w:val="00F060AD"/>
    <w:rsid w:val="00F14080"/>
    <w:rsid w:val="00F142CB"/>
    <w:rsid w:val="00F3170A"/>
    <w:rsid w:val="00F44A2D"/>
    <w:rsid w:val="00F55704"/>
    <w:rsid w:val="00FD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374C76"/>
  <w15:docId w15:val="{5048D6DE-0D2E-4253-A13A-5850B734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42CB"/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76051C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E270C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qFormat/>
    <w:rsid w:val="000B7E8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6051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76051C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76051C"/>
    <w:pPr>
      <w:jc w:val="both"/>
    </w:pPr>
    <w:rPr>
      <w:rFonts w:cs="Arial"/>
    </w:rPr>
  </w:style>
  <w:style w:type="paragraph" w:styleId="Avanodecorpodetexto">
    <w:name w:val="Body Text Indent"/>
    <w:basedOn w:val="Normal"/>
    <w:rsid w:val="0076051C"/>
    <w:pPr>
      <w:ind w:left="357"/>
    </w:pPr>
    <w:rPr>
      <w:sz w:val="16"/>
    </w:rPr>
  </w:style>
  <w:style w:type="paragraph" w:styleId="Ttulo">
    <w:name w:val="Title"/>
    <w:basedOn w:val="Normal"/>
    <w:qFormat/>
    <w:rsid w:val="0076051C"/>
    <w:pPr>
      <w:jc w:val="center"/>
    </w:pPr>
    <w:rPr>
      <w:b/>
      <w:bCs/>
      <w:sz w:val="28"/>
    </w:rPr>
  </w:style>
  <w:style w:type="paragraph" w:styleId="Subttulo">
    <w:name w:val="Subtitle"/>
    <w:basedOn w:val="Normal"/>
    <w:qFormat/>
    <w:rsid w:val="0076051C"/>
    <w:pPr>
      <w:spacing w:line="360" w:lineRule="auto"/>
      <w:jc w:val="center"/>
    </w:pPr>
    <w:rPr>
      <w:rFonts w:ascii="Times New Roman" w:hAnsi="Times New Roman"/>
      <w:b/>
      <w:sz w:val="44"/>
      <w:szCs w:val="20"/>
    </w:rPr>
  </w:style>
  <w:style w:type="table" w:styleId="TabelacomGrelha">
    <w:name w:val="Table Grid"/>
    <w:basedOn w:val="Tabelanormal"/>
    <w:rsid w:val="00813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8136D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E7B88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rsid w:val="00C12482"/>
    <w:rPr>
      <w:rFonts w:ascii="Times New Roman" w:hAnsi="Times New Roman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C12482"/>
  </w:style>
  <w:style w:type="character" w:styleId="Refdenotaderodap">
    <w:name w:val="footnote reference"/>
    <w:basedOn w:val="Tipodeletrapredefinidodopargrafo"/>
    <w:rsid w:val="00C124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ecoescolas.abae.pt/wp-content/uploads/sites/3/2019/07/es_logo_high_res-300x295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mpressos\Setembro09\759-ensino-profissional\imp.759.16-apreciacao-do-projecto-prev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imp.759.16-apreciacao-do-projecto-previo.dot</Template>
  <TotalTime>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Objectivo/Âmbito:</vt:lpstr>
    </vt:vector>
  </TitlesOfParts>
  <Company>Colégio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Objectivo/Âmbito:</dc:title>
  <dc:creator>Grupo GPS Educação e Formação;DepQualidade</dc:creator>
  <cp:lastModifiedBy>ayres major</cp:lastModifiedBy>
  <cp:revision>12</cp:revision>
  <cp:lastPrinted>2009-10-26T14:24:00Z</cp:lastPrinted>
  <dcterms:created xsi:type="dcterms:W3CDTF">2014-09-18T12:32:00Z</dcterms:created>
  <dcterms:modified xsi:type="dcterms:W3CDTF">2022-07-17T22:10:00Z</dcterms:modified>
</cp:coreProperties>
</file>